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92C1D" w14:textId="34E88319" w:rsidR="00CD47EB" w:rsidRDefault="00FA64FB">
      <w:r>
        <w:t xml:space="preserve">This is document 1 </w:t>
      </w:r>
      <w:bookmarkStart w:id="0" w:name="_GoBack"/>
      <w:bookmarkEnd w:id="0"/>
      <w:r>
        <w:t xml:space="preserve">with the word </w:t>
      </w:r>
      <w:proofErr w:type="spellStart"/>
      <w:r>
        <w:t>hackday</w:t>
      </w:r>
      <w:proofErr w:type="spellEnd"/>
      <w:r>
        <w:t xml:space="preserve"> in it.</w:t>
      </w:r>
    </w:p>
    <w:sectPr w:rsidR="00CD47EB" w:rsidSect="00354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5F"/>
    <w:rsid w:val="00354F5F"/>
    <w:rsid w:val="00427256"/>
    <w:rsid w:val="00CD47EB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36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This is document 1 with the word hackday in it.docx</Template>
  <TotalTime>1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Liu</dc:creator>
  <cp:keywords/>
  <dc:description/>
  <cp:lastModifiedBy>Frank Liu</cp:lastModifiedBy>
  <cp:revision>1</cp:revision>
  <dcterms:created xsi:type="dcterms:W3CDTF">2016-08-24T21:08:00Z</dcterms:created>
  <dcterms:modified xsi:type="dcterms:W3CDTF">2017-04-21T18:14:00Z</dcterms:modified>
</cp:coreProperties>
</file>